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EAE3" w14:textId="77777777" w:rsidR="006C4FFF" w:rsidRDefault="006C4FFF" w:rsidP="006C4FFF">
      <w:pPr>
        <w:spacing w:after="200" w:line="276" w:lineRule="auto"/>
        <w:rPr>
          <w:rFonts w:ascii="Arial Narrow" w:hAnsi="Arial Narrow"/>
          <w:lang w:val="id-ID"/>
        </w:rPr>
      </w:pPr>
      <w:bookmarkStart w:id="0" w:name="_GoBack"/>
      <w:bookmarkEnd w:id="0"/>
    </w:p>
    <w:sectPr w:rsidR="006C4FFF" w:rsidSect="008E316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312FA" w14:textId="77777777" w:rsidR="00922DDA" w:rsidRDefault="00922DDA" w:rsidP="00CB78F8">
      <w:r>
        <w:separator/>
      </w:r>
    </w:p>
  </w:endnote>
  <w:endnote w:type="continuationSeparator" w:id="0">
    <w:p w14:paraId="5B1974F5" w14:textId="77777777" w:rsidR="00922DDA" w:rsidRDefault="00922DDA" w:rsidP="00CB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074D" w14:textId="77777777" w:rsidR="00922DDA" w:rsidRDefault="00922DDA" w:rsidP="00CB78F8">
      <w:r>
        <w:separator/>
      </w:r>
    </w:p>
  </w:footnote>
  <w:footnote w:type="continuationSeparator" w:id="0">
    <w:p w14:paraId="2874D391" w14:textId="77777777" w:rsidR="00922DDA" w:rsidRDefault="00922DDA" w:rsidP="00CB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61CA3" w14:textId="08338AC8" w:rsidR="00CB78F8" w:rsidRDefault="00F336E7">
    <w:pPr>
      <w:pStyle w:val="Header"/>
    </w:pPr>
    <w:r>
      <w:rPr>
        <w:noProof/>
      </w:rPr>
      <w:drawing>
        <wp:inline distT="0" distB="0" distL="0" distR="0" wp14:anchorId="291A2120" wp14:editId="26D3443E">
          <wp:extent cx="5732145" cy="109347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4629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B5681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767C5A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1502F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93"/>
    <w:rsid w:val="0007031F"/>
    <w:rsid w:val="00084380"/>
    <w:rsid w:val="0008500E"/>
    <w:rsid w:val="0009740C"/>
    <w:rsid w:val="000F6E0A"/>
    <w:rsid w:val="001170A2"/>
    <w:rsid w:val="00126B36"/>
    <w:rsid w:val="00151364"/>
    <w:rsid w:val="001D3FEE"/>
    <w:rsid w:val="002363EA"/>
    <w:rsid w:val="00271E16"/>
    <w:rsid w:val="002A260C"/>
    <w:rsid w:val="002C376D"/>
    <w:rsid w:val="002F0BD8"/>
    <w:rsid w:val="003261E1"/>
    <w:rsid w:val="00367057"/>
    <w:rsid w:val="00371BC0"/>
    <w:rsid w:val="003904BB"/>
    <w:rsid w:val="003D0627"/>
    <w:rsid w:val="004066E2"/>
    <w:rsid w:val="004206EC"/>
    <w:rsid w:val="00430609"/>
    <w:rsid w:val="00470A94"/>
    <w:rsid w:val="004F18C9"/>
    <w:rsid w:val="00515775"/>
    <w:rsid w:val="005415B2"/>
    <w:rsid w:val="00573647"/>
    <w:rsid w:val="00577D43"/>
    <w:rsid w:val="005A69A9"/>
    <w:rsid w:val="005B18BA"/>
    <w:rsid w:val="0066215D"/>
    <w:rsid w:val="0067489A"/>
    <w:rsid w:val="006A358E"/>
    <w:rsid w:val="006A5FF4"/>
    <w:rsid w:val="006C4FFF"/>
    <w:rsid w:val="00701233"/>
    <w:rsid w:val="00750781"/>
    <w:rsid w:val="00752905"/>
    <w:rsid w:val="0077141E"/>
    <w:rsid w:val="00783CFF"/>
    <w:rsid w:val="007D43AC"/>
    <w:rsid w:val="007E4442"/>
    <w:rsid w:val="00814FBA"/>
    <w:rsid w:val="008564CB"/>
    <w:rsid w:val="00892A60"/>
    <w:rsid w:val="0089623D"/>
    <w:rsid w:val="008C61C3"/>
    <w:rsid w:val="008C6836"/>
    <w:rsid w:val="008E3164"/>
    <w:rsid w:val="008F5848"/>
    <w:rsid w:val="00922DDA"/>
    <w:rsid w:val="00955132"/>
    <w:rsid w:val="00A05604"/>
    <w:rsid w:val="00A26593"/>
    <w:rsid w:val="00A85FE4"/>
    <w:rsid w:val="00AB35E6"/>
    <w:rsid w:val="00AD1A10"/>
    <w:rsid w:val="00AF4758"/>
    <w:rsid w:val="00B10345"/>
    <w:rsid w:val="00B60444"/>
    <w:rsid w:val="00B877A7"/>
    <w:rsid w:val="00B94577"/>
    <w:rsid w:val="00BC076E"/>
    <w:rsid w:val="00BF4646"/>
    <w:rsid w:val="00C5394C"/>
    <w:rsid w:val="00C862AC"/>
    <w:rsid w:val="00CB2A05"/>
    <w:rsid w:val="00CB78F8"/>
    <w:rsid w:val="00CB7E7D"/>
    <w:rsid w:val="00CF7CDA"/>
    <w:rsid w:val="00D23337"/>
    <w:rsid w:val="00DD38BD"/>
    <w:rsid w:val="00DE0D43"/>
    <w:rsid w:val="00DF3997"/>
    <w:rsid w:val="00E34CD8"/>
    <w:rsid w:val="00E35FBE"/>
    <w:rsid w:val="00E51D01"/>
    <w:rsid w:val="00E60D84"/>
    <w:rsid w:val="00E6582C"/>
    <w:rsid w:val="00EA2AD1"/>
    <w:rsid w:val="00EB5F2A"/>
    <w:rsid w:val="00EB6125"/>
    <w:rsid w:val="00EE5644"/>
    <w:rsid w:val="00F336E7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87333"/>
  <w15:docId w15:val="{F403B037-BE7C-4CFE-888E-2F1F82A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8F8"/>
    <w:rPr>
      <w:i/>
      <w:iCs/>
    </w:rPr>
  </w:style>
  <w:style w:type="paragraph" w:styleId="NormalWeb">
    <w:name w:val="Normal (Web)"/>
    <w:basedOn w:val="Normal"/>
    <w:uiPriority w:val="99"/>
    <w:unhideWhenUsed/>
    <w:rsid w:val="00CB78F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7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8F8"/>
    <w:pPr>
      <w:ind w:left="720"/>
      <w:contextualSpacing/>
    </w:pPr>
  </w:style>
  <w:style w:type="table" w:styleId="TableGrid">
    <w:name w:val="Table Grid"/>
    <w:basedOn w:val="TableNormal"/>
    <w:uiPriority w:val="59"/>
    <w:rsid w:val="00CB2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uiPriority w:val="99"/>
    <w:rsid w:val="0037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SJUR\Peminjaman%20Ruang%20Kampus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3750-B660-48B4-AE9B-A328E831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Peminjaman Ruang Kampus 1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luvita</dc:creator>
  <cp:lastModifiedBy>Dewi Rahayu</cp:lastModifiedBy>
  <cp:revision>2</cp:revision>
  <cp:lastPrinted>2017-04-11T00:11:00Z</cp:lastPrinted>
  <dcterms:created xsi:type="dcterms:W3CDTF">2020-10-10T05:09:00Z</dcterms:created>
  <dcterms:modified xsi:type="dcterms:W3CDTF">2020-10-10T05:09:00Z</dcterms:modified>
</cp:coreProperties>
</file>